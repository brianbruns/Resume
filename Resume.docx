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1159" w14:textId="123B14A9" w:rsidR="00BF439C" w:rsidRPr="00840772" w:rsidRDefault="000A67E7">
      <w:pPr>
        <w:pStyle w:val="Title"/>
        <w:rPr>
          <w:color w:val="auto"/>
        </w:rPr>
      </w:pPr>
      <w:r w:rsidRPr="00840772">
        <w:rPr>
          <w:color w:val="auto"/>
        </w:rPr>
        <w:t>‍‍</w:t>
      </w:r>
      <w:sdt>
        <w:sdtPr>
          <w:rPr>
            <w:color w:val="auto"/>
          </w:rPr>
          <w:alias w:val="Your Name"/>
          <w:tag w:val=""/>
          <w:id w:val="1246310863"/>
          <w:placeholder>
            <w:docPart w:val="E8E479749E2948B4847BE2D836D6A1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C17B3">
            <w:rPr>
              <w:color w:val="auto"/>
            </w:rPr>
            <w:t>Brian Bruns</w:t>
          </w:r>
        </w:sdtContent>
      </w:sdt>
    </w:p>
    <w:p w14:paraId="5E075F1E" w14:textId="0691C555" w:rsidR="00BF439C" w:rsidRDefault="007063B7" w:rsidP="00C75FBF">
      <w:pPr>
        <w:spacing w:after="0"/>
        <w:ind w:firstLine="84"/>
        <w:rPr>
          <w:color w:val="auto"/>
        </w:rPr>
      </w:pPr>
      <w:sdt>
        <w:sdtPr>
          <w:rPr>
            <w:color w:val="auto"/>
          </w:rPr>
          <w:alias w:val="Telephone"/>
          <w:tag w:val=""/>
          <w:id w:val="-1416317146"/>
          <w:placeholder>
            <w:docPart w:val="175AE8E8F91644C0B64AC2CD9D88082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C17B3">
            <w:rPr>
              <w:color w:val="auto"/>
            </w:rPr>
            <w:t>(502) 210-6431</w:t>
          </w:r>
        </w:sdtContent>
      </w:sdt>
      <w:r w:rsidR="000A67E7" w:rsidRPr="00840772">
        <w:rPr>
          <w:color w:val="auto"/>
        </w:rPr>
        <w:t> | </w:t>
      </w:r>
      <w:sdt>
        <w:sdtPr>
          <w:rPr>
            <w:color w:val="auto"/>
          </w:rPr>
          <w:alias w:val="Email"/>
          <w:tag w:val=""/>
          <w:id w:val="-391963670"/>
          <w:placeholder>
            <w:docPart w:val="724180703AC644649861A99586F3E88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C17B3">
            <w:rPr>
              <w:color w:val="auto"/>
            </w:rPr>
            <w:t>brianbruns97@gmail.com</w:t>
          </w:r>
        </w:sdtContent>
      </w:sdt>
      <w:r w:rsidR="0099426C">
        <w:rPr>
          <w:color w:val="auto"/>
        </w:rPr>
        <w:t xml:space="preserve"> | </w:t>
      </w:r>
      <w:r w:rsidR="004B2C3B">
        <w:rPr>
          <w:color w:val="auto"/>
        </w:rPr>
        <w:t>111 Hagerman Court, Lexington, KY, 40508</w:t>
      </w:r>
    </w:p>
    <w:p w14:paraId="6D455E80" w14:textId="77777777" w:rsidR="00C75FBF" w:rsidRPr="00840772" w:rsidRDefault="00C75FBF" w:rsidP="00C75FBF">
      <w:pPr>
        <w:spacing w:after="0"/>
        <w:ind w:firstLine="84"/>
        <w:rPr>
          <w:color w:val="auto"/>
        </w:rPr>
      </w:pPr>
    </w:p>
    <w:p w14:paraId="1E2092BC" w14:textId="3DCD4EF7" w:rsidR="00BF439C" w:rsidRPr="00840772" w:rsidRDefault="003144BD" w:rsidP="00C75FBF">
      <w:pPr>
        <w:pStyle w:val="SectionHeading"/>
        <w:spacing w:before="0"/>
        <w:rPr>
          <w:color w:val="auto"/>
        </w:rPr>
      </w:pPr>
      <w:r>
        <w:rPr>
          <w:color w:val="auto"/>
        </w:rPr>
        <w:t>EDUCATION</w:t>
      </w:r>
    </w:p>
    <w:p w14:paraId="62A9F336" w14:textId="46E0099D" w:rsidR="00BF439C" w:rsidRPr="00840772" w:rsidRDefault="00ED6B3E">
      <w:pPr>
        <w:pStyle w:val="Subsection"/>
        <w:spacing w:before="100"/>
        <w:rPr>
          <w:color w:val="auto"/>
        </w:rPr>
      </w:pPr>
      <w:r w:rsidRPr="00840772">
        <w:rPr>
          <w:color w:val="auto"/>
        </w:rPr>
        <w:t>B</w:t>
      </w:r>
      <w:r>
        <w:rPr>
          <w:color w:val="auto"/>
        </w:rPr>
        <w:t>ACHELOR OF SCIENCE</w:t>
      </w:r>
      <w:r w:rsidR="00847248">
        <w:rPr>
          <w:color w:val="auto"/>
        </w:rPr>
        <w:t>:</w:t>
      </w:r>
      <w:r w:rsidR="00EB728A">
        <w:rPr>
          <w:color w:val="auto"/>
        </w:rPr>
        <w:t xml:space="preserve"> </w:t>
      </w:r>
      <w:r w:rsidR="00986F5D" w:rsidRPr="00840772">
        <w:rPr>
          <w:color w:val="auto"/>
        </w:rPr>
        <w:t>Computer Science</w:t>
      </w:r>
      <w:r w:rsidR="003E0508">
        <w:rPr>
          <w:color w:val="auto"/>
        </w:rPr>
        <w:t xml:space="preserve"> | </w:t>
      </w:r>
      <w:r w:rsidR="009E6FF5">
        <w:rPr>
          <w:color w:val="auto"/>
        </w:rPr>
        <w:t xml:space="preserve">University of kentucky </w:t>
      </w:r>
      <w:r w:rsidR="000A67E7" w:rsidRPr="00840772">
        <w:rPr>
          <w:color w:val="auto"/>
        </w:rPr>
        <w:t>| </w:t>
      </w:r>
      <w:r w:rsidR="009E6FF5">
        <w:rPr>
          <w:color w:val="auto"/>
        </w:rPr>
        <w:t xml:space="preserve">Graduation: </w:t>
      </w:r>
      <w:r w:rsidR="00461970">
        <w:rPr>
          <w:color w:val="auto"/>
        </w:rPr>
        <w:t>MAy</w:t>
      </w:r>
      <w:r w:rsidR="009E6FF5">
        <w:rPr>
          <w:color w:val="auto"/>
        </w:rPr>
        <w:t xml:space="preserve"> 2020</w:t>
      </w:r>
    </w:p>
    <w:p w14:paraId="30EC3DF0" w14:textId="584C6350" w:rsidR="004772B6" w:rsidRDefault="004772B6" w:rsidP="009A57C0">
      <w:pPr>
        <w:pStyle w:val="ListBullet"/>
        <w:rPr>
          <w:color w:val="auto"/>
        </w:rPr>
      </w:pPr>
      <w:r>
        <w:rPr>
          <w:color w:val="auto"/>
        </w:rPr>
        <w:t>Certificate in Cybersecurity</w:t>
      </w:r>
    </w:p>
    <w:p w14:paraId="34DF29E7" w14:textId="02F5F608" w:rsidR="002F0E2D" w:rsidRDefault="002F0E2D" w:rsidP="009A57C0">
      <w:pPr>
        <w:pStyle w:val="ListBullet"/>
        <w:rPr>
          <w:color w:val="auto"/>
        </w:rPr>
      </w:pPr>
      <w:r>
        <w:rPr>
          <w:color w:val="auto"/>
        </w:rPr>
        <w:t>Presidential Scholar</w:t>
      </w:r>
      <w:r w:rsidR="002749DB">
        <w:rPr>
          <w:color w:val="auto"/>
        </w:rPr>
        <w:t xml:space="preserve">: a full tuition scholarship awarded based on wholistic application and </w:t>
      </w:r>
      <w:r w:rsidR="000661E3">
        <w:rPr>
          <w:color w:val="auto"/>
        </w:rPr>
        <w:t xml:space="preserve">interview </w:t>
      </w:r>
      <w:r w:rsidR="006145FE">
        <w:rPr>
          <w:color w:val="auto"/>
        </w:rPr>
        <w:t>process</w:t>
      </w:r>
    </w:p>
    <w:p w14:paraId="0068305E" w14:textId="2C67235A" w:rsidR="00CF57F1" w:rsidRDefault="003F01BC" w:rsidP="009A57C0">
      <w:pPr>
        <w:pStyle w:val="ListBullet"/>
        <w:rPr>
          <w:color w:val="auto"/>
        </w:rPr>
      </w:pPr>
      <w:r>
        <w:rPr>
          <w:color w:val="auto"/>
        </w:rPr>
        <w:t>Graduating</w:t>
      </w:r>
      <w:r w:rsidR="00CF57F1">
        <w:rPr>
          <w:color w:val="auto"/>
        </w:rPr>
        <w:t xml:space="preserve"> after 3 years and one summer</w:t>
      </w:r>
    </w:p>
    <w:p w14:paraId="53993A31" w14:textId="3D83BB30" w:rsidR="0053719B" w:rsidRDefault="0053719B" w:rsidP="009A57C0">
      <w:pPr>
        <w:pStyle w:val="ListBullet"/>
        <w:rPr>
          <w:color w:val="auto"/>
        </w:rPr>
      </w:pPr>
      <w:r>
        <w:rPr>
          <w:color w:val="auto"/>
        </w:rPr>
        <w:t>GPA: 3.</w:t>
      </w:r>
      <w:r w:rsidR="000C5506">
        <w:rPr>
          <w:color w:val="auto"/>
        </w:rPr>
        <w:t>3</w:t>
      </w:r>
      <w:r w:rsidR="004B2C3B">
        <w:rPr>
          <w:color w:val="auto"/>
        </w:rPr>
        <w:t>0</w:t>
      </w:r>
    </w:p>
    <w:p w14:paraId="091494A1" w14:textId="320A74AA" w:rsidR="009E6FF5" w:rsidRPr="002F0E2D" w:rsidRDefault="009A57C0" w:rsidP="002F0E2D">
      <w:pPr>
        <w:pStyle w:val="ListBullet"/>
        <w:numPr>
          <w:ilvl w:val="0"/>
          <w:numId w:val="0"/>
        </w:numPr>
        <w:ind w:left="144" w:hanging="144"/>
        <w:rPr>
          <w:b/>
          <w:color w:val="auto"/>
        </w:rPr>
      </w:pPr>
      <w:r>
        <w:rPr>
          <w:b/>
          <w:color w:val="auto"/>
        </w:rPr>
        <w:t>SAINT XAVIER HIGH SCHOOL | GRADUATION: 2016</w:t>
      </w:r>
      <w:bookmarkStart w:id="0" w:name="_GoBack"/>
      <w:bookmarkEnd w:id="0"/>
    </w:p>
    <w:p w14:paraId="7904D3D6" w14:textId="1684A78E" w:rsidR="00BF439C" w:rsidRPr="00840772" w:rsidRDefault="000A67E7" w:rsidP="00922CFD">
      <w:pPr>
        <w:pStyle w:val="SectionHeading"/>
        <w:spacing w:before="240"/>
        <w:rPr>
          <w:color w:val="auto"/>
        </w:rPr>
      </w:pPr>
      <w:r w:rsidRPr="00840772">
        <w:rPr>
          <w:color w:val="auto"/>
        </w:rPr>
        <w:t>S</w:t>
      </w:r>
      <w:r w:rsidR="003144BD">
        <w:rPr>
          <w:color w:val="auto"/>
        </w:rPr>
        <w:t>KILLS</w:t>
      </w:r>
      <w:r w:rsidRPr="00840772">
        <w:rPr>
          <w:color w:val="auto"/>
        </w:rPr>
        <w:t xml:space="preserve"> &amp; </w:t>
      </w:r>
      <w:r w:rsidR="003144BD">
        <w:rPr>
          <w:color w:val="auto"/>
        </w:rPr>
        <w:t>ABILITIES</w:t>
      </w:r>
    </w:p>
    <w:p w14:paraId="00F87968" w14:textId="77777777" w:rsidR="0053719B" w:rsidRPr="00840772" w:rsidRDefault="0053719B" w:rsidP="004772B6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Computer </w:t>
      </w:r>
      <w:r w:rsidRPr="00840772">
        <w:rPr>
          <w:color w:val="auto"/>
        </w:rPr>
        <w:t>Skills:</w:t>
      </w:r>
    </w:p>
    <w:p w14:paraId="6EC46E50" w14:textId="1FD17AB1" w:rsidR="008D0E99" w:rsidRDefault="008D0E99" w:rsidP="008D0E99">
      <w:pPr>
        <w:pStyle w:val="ListBullet"/>
        <w:rPr>
          <w:color w:val="auto"/>
        </w:rPr>
      </w:pPr>
      <w:bookmarkStart w:id="1" w:name="_Hlk17106258"/>
      <w:r>
        <w:rPr>
          <w:b/>
          <w:color w:val="auto"/>
        </w:rPr>
        <w:t>LANGUAGES</w:t>
      </w:r>
      <w:bookmarkEnd w:id="1"/>
      <w:r>
        <w:rPr>
          <w:b/>
          <w:color w:val="auto"/>
        </w:rPr>
        <w:t xml:space="preserve">: </w:t>
      </w:r>
      <w:r w:rsidR="003F01BC">
        <w:rPr>
          <w:color w:val="auto"/>
        </w:rPr>
        <w:t xml:space="preserve">Java (Proficient), </w:t>
      </w:r>
      <w:r>
        <w:rPr>
          <w:color w:val="auto"/>
        </w:rPr>
        <w:t>C++ (Proficient),</w:t>
      </w:r>
      <w:r w:rsidR="004B2C3B">
        <w:rPr>
          <w:color w:val="auto"/>
        </w:rPr>
        <w:t xml:space="preserve"> </w:t>
      </w:r>
      <w:r>
        <w:rPr>
          <w:color w:val="auto"/>
        </w:rPr>
        <w:t>HTML</w:t>
      </w:r>
      <w:r w:rsidR="003630DF">
        <w:rPr>
          <w:color w:val="auto"/>
        </w:rPr>
        <w:t xml:space="preserve">, </w:t>
      </w:r>
      <w:proofErr w:type="spellStart"/>
      <w:r w:rsidR="003630DF">
        <w:rPr>
          <w:color w:val="auto"/>
        </w:rPr>
        <w:t>Matlab</w:t>
      </w:r>
      <w:proofErr w:type="spellEnd"/>
      <w:r w:rsidR="00CF57F1">
        <w:rPr>
          <w:color w:val="auto"/>
        </w:rPr>
        <w:t>, Python</w:t>
      </w:r>
    </w:p>
    <w:p w14:paraId="066AA898" w14:textId="77777777" w:rsidR="003F01BC" w:rsidRPr="004B2C3B" w:rsidRDefault="003F01BC" w:rsidP="003F01BC">
      <w:pPr>
        <w:pStyle w:val="ListBullet"/>
        <w:rPr>
          <w:color w:val="auto"/>
        </w:rPr>
      </w:pPr>
      <w:r>
        <w:rPr>
          <w:b/>
          <w:bCs/>
          <w:color w:val="auto"/>
        </w:rPr>
        <w:t xml:space="preserve">TOOLS: </w:t>
      </w:r>
      <w:r>
        <w:rPr>
          <w:color w:val="auto"/>
        </w:rPr>
        <w:t>Eclipse, Hibernate, JPA, JUnit Testing, VS Code</w:t>
      </w:r>
    </w:p>
    <w:p w14:paraId="7ED45812" w14:textId="7EB9EB21" w:rsidR="004B2C3B" w:rsidRPr="00025F27" w:rsidRDefault="00025F27" w:rsidP="008D0E99">
      <w:pPr>
        <w:pStyle w:val="ListBullet"/>
        <w:rPr>
          <w:color w:val="auto"/>
        </w:rPr>
      </w:pPr>
      <w:r>
        <w:rPr>
          <w:b/>
          <w:bCs/>
          <w:color w:val="auto"/>
        </w:rPr>
        <w:t>DATABASE SYSTEMS</w:t>
      </w:r>
      <w:r w:rsidR="004B2C3B">
        <w:rPr>
          <w:b/>
          <w:bCs/>
          <w:color w:val="auto"/>
        </w:rPr>
        <w:t>:</w:t>
      </w:r>
      <w:r w:rsidR="004B2C3B">
        <w:rPr>
          <w:b/>
          <w:bCs/>
        </w:rPr>
        <w:t xml:space="preserve"> </w:t>
      </w:r>
      <w:r w:rsidR="004B2C3B">
        <w:t xml:space="preserve">Oracle </w:t>
      </w:r>
      <w:r w:rsidR="00B60D7C">
        <w:t>SQL Developer, MS SQL Server</w:t>
      </w:r>
    </w:p>
    <w:p w14:paraId="15CED79A" w14:textId="4B51FE47" w:rsidR="00025F27" w:rsidRDefault="00025F27" w:rsidP="008D0E99">
      <w:pPr>
        <w:pStyle w:val="ListBullet"/>
        <w:rPr>
          <w:color w:val="auto"/>
        </w:rPr>
      </w:pPr>
      <w:r>
        <w:rPr>
          <w:b/>
          <w:bCs/>
          <w:color w:val="auto"/>
        </w:rPr>
        <w:t>SOFT SKILLS:</w:t>
      </w:r>
      <w:r>
        <w:rPr>
          <w:color w:val="auto"/>
        </w:rPr>
        <w:t xml:space="preserve"> </w:t>
      </w:r>
      <w:r w:rsidR="003F01BC">
        <w:rPr>
          <w:color w:val="auto"/>
        </w:rPr>
        <w:t xml:space="preserve">Problem Solving, Crisis Management, Public Speaking, </w:t>
      </w:r>
      <w:r w:rsidR="001A4D01">
        <w:rPr>
          <w:color w:val="auto"/>
        </w:rPr>
        <w:t xml:space="preserve">Communication, Teamwork </w:t>
      </w:r>
    </w:p>
    <w:p w14:paraId="7D98FEF3" w14:textId="0E994A04" w:rsidR="000C5506" w:rsidRDefault="000C5506" w:rsidP="000C5506">
      <w:pPr>
        <w:pStyle w:val="SectionHeading"/>
        <w:spacing w:before="300"/>
        <w:rPr>
          <w:color w:val="auto"/>
        </w:rPr>
      </w:pPr>
      <w:r>
        <w:rPr>
          <w:color w:val="auto"/>
        </w:rPr>
        <w:t>EXPERIENCE</w:t>
      </w:r>
    </w:p>
    <w:p w14:paraId="1C35AC13" w14:textId="6847B4A4" w:rsidR="000C5506" w:rsidRDefault="003F3345" w:rsidP="004772B6">
      <w:pPr>
        <w:pStyle w:val="Subsection"/>
        <w:spacing w:before="0"/>
        <w:rPr>
          <w:color w:val="auto"/>
        </w:rPr>
      </w:pPr>
      <w:r>
        <w:rPr>
          <w:color w:val="auto"/>
        </w:rPr>
        <w:t>valvoline</w:t>
      </w:r>
      <w:r w:rsidR="000C5506">
        <w:rPr>
          <w:color w:val="auto"/>
        </w:rPr>
        <w:t xml:space="preserve"> SOFTWARe co-op </w:t>
      </w:r>
      <w:r w:rsidR="000C5506" w:rsidRPr="00840772">
        <w:rPr>
          <w:color w:val="auto"/>
        </w:rPr>
        <w:t>| </w:t>
      </w:r>
      <w:r w:rsidR="000C5506">
        <w:rPr>
          <w:color w:val="auto"/>
        </w:rPr>
        <w:t xml:space="preserve">valvoline </w:t>
      </w:r>
      <w:r w:rsidR="000C5506" w:rsidRPr="00840772">
        <w:rPr>
          <w:color w:val="auto"/>
        </w:rPr>
        <w:t>|</w:t>
      </w:r>
      <w:r w:rsidR="000C5506">
        <w:rPr>
          <w:color w:val="auto"/>
        </w:rPr>
        <w:t xml:space="preserve"> fall</w:t>
      </w:r>
      <w:r w:rsidR="000C5506" w:rsidRPr="00840772">
        <w:rPr>
          <w:color w:val="auto"/>
        </w:rPr>
        <w:t xml:space="preserve"> of 201</w:t>
      </w:r>
      <w:r w:rsidR="000C5506">
        <w:rPr>
          <w:color w:val="auto"/>
        </w:rPr>
        <w:t>8 – spring of 2019</w:t>
      </w:r>
    </w:p>
    <w:p w14:paraId="35368CA9" w14:textId="746E6F88" w:rsidR="000C5506" w:rsidRDefault="000C5506" w:rsidP="000C5506">
      <w:pPr>
        <w:pStyle w:val="ListBullet"/>
        <w:rPr>
          <w:color w:val="auto"/>
        </w:rPr>
      </w:pPr>
      <w:r>
        <w:rPr>
          <w:color w:val="auto"/>
        </w:rPr>
        <w:t xml:space="preserve">Developed front-end and back-end </w:t>
      </w:r>
      <w:r w:rsidR="003F3345">
        <w:rPr>
          <w:color w:val="auto"/>
        </w:rPr>
        <w:t>software being used by the 1200 locations of the instant oil change stores</w:t>
      </w:r>
    </w:p>
    <w:p w14:paraId="4BB9BA61" w14:textId="4DE481C5" w:rsidR="003F3345" w:rsidRDefault="00DA6D8F" w:rsidP="000C5506">
      <w:pPr>
        <w:pStyle w:val="ListBullet"/>
        <w:rPr>
          <w:color w:val="auto"/>
        </w:rPr>
      </w:pPr>
      <w:r>
        <w:rPr>
          <w:color w:val="auto"/>
        </w:rPr>
        <w:t>Learned about working and coding with</w:t>
      </w:r>
      <w:r w:rsidR="003F3345">
        <w:rPr>
          <w:color w:val="auto"/>
        </w:rPr>
        <w:t xml:space="preserve"> a team </w:t>
      </w:r>
      <w:r w:rsidR="008B3470">
        <w:rPr>
          <w:color w:val="auto"/>
        </w:rPr>
        <w:t>and</w:t>
      </w:r>
      <w:r w:rsidR="003F3345">
        <w:rPr>
          <w:color w:val="auto"/>
        </w:rPr>
        <w:t xml:space="preserve"> conducting myself </w:t>
      </w:r>
      <w:r>
        <w:rPr>
          <w:color w:val="auto"/>
        </w:rPr>
        <w:t xml:space="preserve">in a professional atmosphere </w:t>
      </w:r>
    </w:p>
    <w:p w14:paraId="30E2FAEC" w14:textId="30CE024F" w:rsidR="00CF57F1" w:rsidRDefault="00CF57F1" w:rsidP="002E3634">
      <w:pPr>
        <w:pStyle w:val="Subsection"/>
        <w:spacing w:before="0"/>
        <w:rPr>
          <w:color w:val="auto"/>
        </w:rPr>
      </w:pPr>
      <w:r>
        <w:rPr>
          <w:color w:val="auto"/>
        </w:rPr>
        <w:t>Server assistant | Jeff Ruby’s Steakhouse | august 2019 - present</w:t>
      </w:r>
    </w:p>
    <w:p w14:paraId="6F7751BD" w14:textId="044D9F40" w:rsidR="002E3634" w:rsidRPr="00840772" w:rsidRDefault="00B60D7C" w:rsidP="002E3634">
      <w:pPr>
        <w:pStyle w:val="Subsection"/>
        <w:spacing w:before="0"/>
        <w:rPr>
          <w:color w:val="auto"/>
        </w:rPr>
      </w:pPr>
      <w:r>
        <w:rPr>
          <w:color w:val="auto"/>
        </w:rPr>
        <w:t>EXPO &amp; BARback</w:t>
      </w:r>
      <w:r w:rsidR="002E3634">
        <w:rPr>
          <w:color w:val="auto"/>
        </w:rPr>
        <w:t xml:space="preserve"> </w:t>
      </w:r>
      <w:r w:rsidR="002E3634" w:rsidRPr="00840772">
        <w:rPr>
          <w:color w:val="auto"/>
        </w:rPr>
        <w:t>| </w:t>
      </w:r>
      <w:r w:rsidR="002E3634">
        <w:rPr>
          <w:color w:val="auto"/>
        </w:rPr>
        <w:t xml:space="preserve">the village idiot </w:t>
      </w:r>
      <w:r w:rsidR="002E3634" w:rsidRPr="00840772">
        <w:rPr>
          <w:color w:val="auto"/>
        </w:rPr>
        <w:t>| </w:t>
      </w:r>
      <w:r w:rsidR="002E3634">
        <w:rPr>
          <w:color w:val="auto"/>
        </w:rPr>
        <w:t>april 2019 – august 2019</w:t>
      </w:r>
      <w:r w:rsidR="002E3634" w:rsidRPr="00840772">
        <w:rPr>
          <w:color w:val="auto"/>
        </w:rPr>
        <w:t xml:space="preserve"> </w:t>
      </w:r>
    </w:p>
    <w:p w14:paraId="2129A90A" w14:textId="77777777" w:rsidR="002E3634" w:rsidRPr="00840772" w:rsidRDefault="002E3634" w:rsidP="002E3634">
      <w:pPr>
        <w:pStyle w:val="Subsection"/>
        <w:spacing w:before="0"/>
        <w:rPr>
          <w:color w:val="auto"/>
        </w:rPr>
      </w:pPr>
      <w:r>
        <w:rPr>
          <w:color w:val="auto"/>
        </w:rPr>
        <w:t>Unit leader</w:t>
      </w:r>
      <w:r w:rsidRPr="00840772">
        <w:rPr>
          <w:color w:val="auto"/>
        </w:rPr>
        <w:t> | </w:t>
      </w:r>
      <w:r>
        <w:rPr>
          <w:color w:val="auto"/>
        </w:rPr>
        <w:t>YMCA Camp piomingo</w:t>
      </w:r>
      <w:r w:rsidRPr="00840772">
        <w:rPr>
          <w:color w:val="auto"/>
        </w:rPr>
        <w:t> | Summer</w:t>
      </w:r>
      <w:r>
        <w:rPr>
          <w:color w:val="auto"/>
        </w:rPr>
        <w:t>s</w:t>
      </w:r>
      <w:r w:rsidRPr="00840772">
        <w:rPr>
          <w:color w:val="auto"/>
        </w:rPr>
        <w:t xml:space="preserve"> of 201</w:t>
      </w:r>
      <w:r>
        <w:rPr>
          <w:color w:val="auto"/>
        </w:rPr>
        <w:t>7 &amp; 2018</w:t>
      </w:r>
    </w:p>
    <w:p w14:paraId="56469DBA" w14:textId="76C5D3E4" w:rsidR="002E3634" w:rsidRPr="000C5506" w:rsidRDefault="00ED784C" w:rsidP="002E3634">
      <w:pPr>
        <w:pStyle w:val="ListBullet"/>
      </w:pPr>
      <w:r>
        <w:t xml:space="preserve">Oversaw reinvention of </w:t>
      </w:r>
      <w:r w:rsidR="00FF3937">
        <w:t>teen program; Building a weekly schedule, leading staff and counseling children</w:t>
      </w:r>
    </w:p>
    <w:sdt>
      <w:sdtPr>
        <w:rPr>
          <w:b w:val="0"/>
          <w:bCs w:val="0"/>
          <w:caps w:val="0"/>
          <w:color w:val="auto"/>
        </w:rPr>
        <w:id w:val="417760904"/>
        <w15:repeatingSection/>
      </w:sdtPr>
      <w:sdtEndPr>
        <w:rPr>
          <w:rFonts w:asciiTheme="majorHAnsi" w:eastAsiaTheme="majorEastAsia" w:hAnsiTheme="majorHAnsi" w:cstheme="majorBidi"/>
          <w:b/>
          <w:bCs/>
          <w:sz w:val="24"/>
        </w:rPr>
      </w:sdtEndPr>
      <w:sdtContent>
        <w:sdt>
          <w:sdtPr>
            <w:rPr>
              <w:b w:val="0"/>
              <w:bCs w:val="0"/>
              <w:caps w:val="0"/>
              <w:color w:val="auto"/>
            </w:rPr>
            <w:id w:val="-1773932447"/>
            <w:placeholder>
              <w:docPart w:val="11F08CCD39E940ADAA3D6B3952FDC5B3"/>
            </w:placeholder>
            <w15:repeatingSectionItem/>
          </w:sdtPr>
          <w:sdtEndPr>
            <w:rPr>
              <w:rFonts w:asciiTheme="majorHAnsi" w:eastAsiaTheme="majorEastAsia" w:hAnsiTheme="majorHAnsi" w:cstheme="majorBidi"/>
              <w:b/>
              <w:bCs/>
              <w:sz w:val="24"/>
            </w:rPr>
          </w:sdtEndPr>
          <w:sdtContent>
            <w:p w14:paraId="7179A04B" w14:textId="77777777" w:rsidR="000C5506" w:rsidRPr="00840772" w:rsidRDefault="000C5506" w:rsidP="003F3345">
              <w:pPr>
                <w:pStyle w:val="Subsection"/>
                <w:spacing w:before="0"/>
                <w:rPr>
                  <w:color w:val="auto"/>
                </w:rPr>
              </w:pPr>
              <w:r w:rsidRPr="00840772">
                <w:rPr>
                  <w:color w:val="auto"/>
                </w:rPr>
                <w:t>Manager | Kentuckiana Pool Management | Summers of 2014-201</w:t>
              </w:r>
              <w:r>
                <w:rPr>
                  <w:color w:val="auto"/>
                </w:rPr>
                <w:t>7</w:t>
              </w:r>
            </w:p>
          </w:sdtContent>
        </w:sdt>
      </w:sdtContent>
    </w:sdt>
    <w:p w14:paraId="62074C5D" w14:textId="77777777" w:rsidR="000C5506" w:rsidRDefault="000C5506" w:rsidP="000C5506">
      <w:pPr>
        <w:pStyle w:val="ListBullet"/>
      </w:pPr>
      <w:r>
        <w:t>Oversaw scheduling of lifeguards, pool maintenance, and day-to-day pool activities</w:t>
      </w:r>
    </w:p>
    <w:p w14:paraId="493FB785" w14:textId="43EEC2B9" w:rsidR="00BF439C" w:rsidRPr="005B0EA5" w:rsidRDefault="000A67E7" w:rsidP="000C5506">
      <w:pPr>
        <w:pStyle w:val="Subsection"/>
        <w:rPr>
          <w:color w:val="auto"/>
          <w:sz w:val="24"/>
          <w:szCs w:val="24"/>
        </w:rPr>
      </w:pPr>
      <w:r w:rsidRPr="005B0EA5">
        <w:rPr>
          <w:color w:val="auto"/>
          <w:sz w:val="24"/>
          <w:szCs w:val="24"/>
        </w:rPr>
        <w:t>L</w:t>
      </w:r>
      <w:r w:rsidR="009F0DE4">
        <w:rPr>
          <w:color w:val="auto"/>
          <w:sz w:val="24"/>
          <w:szCs w:val="24"/>
        </w:rPr>
        <w:t>EADERSHIP</w:t>
      </w:r>
      <w:r w:rsidR="0048713B" w:rsidRPr="005B0EA5">
        <w:rPr>
          <w:color w:val="auto"/>
          <w:sz w:val="24"/>
          <w:szCs w:val="24"/>
        </w:rPr>
        <w:t xml:space="preserve"> AND INVOLVEMENT</w:t>
      </w:r>
      <w:r w:rsidR="00BA1010" w:rsidRPr="005B0EA5">
        <w:rPr>
          <w:color w:val="auto"/>
          <w:sz w:val="24"/>
          <w:szCs w:val="24"/>
        </w:rPr>
        <w:t>:</w:t>
      </w:r>
    </w:p>
    <w:p w14:paraId="1208C829" w14:textId="0949872E" w:rsidR="00ED6B3E" w:rsidRDefault="00ED6B3E" w:rsidP="0048713B">
      <w:pPr>
        <w:pStyle w:val="ListBullet"/>
        <w:rPr>
          <w:color w:val="auto"/>
        </w:rPr>
      </w:pPr>
      <w:r>
        <w:rPr>
          <w:color w:val="auto"/>
        </w:rPr>
        <w:t>Member of Morale Team for DanceBlue</w:t>
      </w:r>
      <w:r w:rsidR="00ED784C">
        <w:rPr>
          <w:color w:val="auto"/>
        </w:rPr>
        <w:t xml:space="preserve">, a dance marathon </w:t>
      </w:r>
      <w:r w:rsidR="003F01BC">
        <w:rPr>
          <w:color w:val="auto"/>
        </w:rPr>
        <w:t>that raised 1.88 million dollars for pediatric oncology</w:t>
      </w:r>
    </w:p>
    <w:p w14:paraId="70D106B1" w14:textId="5213AECC" w:rsidR="00ED784C" w:rsidRPr="00ED784C" w:rsidRDefault="00ED784C" w:rsidP="00ED784C">
      <w:pPr>
        <w:pStyle w:val="ListBullet"/>
        <w:rPr>
          <w:color w:val="auto"/>
        </w:rPr>
      </w:pPr>
      <w:r>
        <w:rPr>
          <w:color w:val="auto"/>
        </w:rPr>
        <w:t>Studied abroad in Japan and Korea in summer of 2018</w:t>
      </w:r>
    </w:p>
    <w:p w14:paraId="39B40FB5" w14:textId="5206F68C" w:rsidR="00ED6B3E" w:rsidRDefault="00ED6B3E" w:rsidP="00ED6B3E">
      <w:pPr>
        <w:pStyle w:val="ListBullet"/>
        <w:rPr>
          <w:color w:val="auto"/>
        </w:rPr>
      </w:pPr>
      <w:r>
        <w:rPr>
          <w:color w:val="auto"/>
        </w:rPr>
        <w:t>Founding member and Vice President of University of Kentucky chapter of the Campus YMCA</w:t>
      </w:r>
    </w:p>
    <w:p w14:paraId="702D4C3F" w14:textId="6C9F9CF6" w:rsidR="001A4D01" w:rsidRDefault="001A4D01" w:rsidP="001A4D01">
      <w:pPr>
        <w:pStyle w:val="ListBullet"/>
        <w:tabs>
          <w:tab w:val="clear" w:pos="144"/>
          <w:tab w:val="num" w:pos="288"/>
        </w:tabs>
        <w:ind w:left="288"/>
        <w:rPr>
          <w:color w:val="auto"/>
        </w:rPr>
      </w:pPr>
      <w:r>
        <w:rPr>
          <w:color w:val="auto"/>
        </w:rPr>
        <w:t>Chief of Staff at Campus YMCA Congress</w:t>
      </w:r>
    </w:p>
    <w:p w14:paraId="4816C749" w14:textId="05690872" w:rsidR="0048713B" w:rsidRDefault="00BB6736" w:rsidP="0048713B">
      <w:pPr>
        <w:pStyle w:val="ListBullet"/>
        <w:rPr>
          <w:color w:val="auto"/>
        </w:rPr>
      </w:pPr>
      <w:r>
        <w:rPr>
          <w:color w:val="auto"/>
        </w:rPr>
        <w:t>Clerk of Student Government Association Student Senate and</w:t>
      </w:r>
      <w:r w:rsidR="00156BE1">
        <w:rPr>
          <w:color w:val="auto"/>
        </w:rPr>
        <w:t xml:space="preserve"> former</w:t>
      </w:r>
      <w:r>
        <w:rPr>
          <w:color w:val="auto"/>
        </w:rPr>
        <w:t xml:space="preserve"> member of</w:t>
      </w:r>
      <w:r w:rsidR="0048713B">
        <w:rPr>
          <w:color w:val="auto"/>
        </w:rPr>
        <w:t xml:space="preserve"> Leadership Development Program</w:t>
      </w:r>
    </w:p>
    <w:p w14:paraId="5C560B73" w14:textId="1A102D95" w:rsidR="00C75FBF" w:rsidRPr="00C75FBF" w:rsidRDefault="00C75FBF" w:rsidP="00C75FBF">
      <w:pPr>
        <w:pStyle w:val="ListBullet"/>
        <w:rPr>
          <w:color w:val="auto"/>
        </w:rPr>
      </w:pPr>
      <w:r>
        <w:rPr>
          <w:color w:val="auto"/>
        </w:rPr>
        <w:t xml:space="preserve">Member of Delta Sigma Phi Fraternity, Theta Mu Chapter, </w:t>
      </w:r>
      <w:r w:rsidR="002E3634">
        <w:rPr>
          <w:color w:val="auto"/>
        </w:rPr>
        <w:t>former Judicial Chair and Parliamentarian</w:t>
      </w:r>
    </w:p>
    <w:p w14:paraId="52C6DED5" w14:textId="7C4641CC" w:rsidR="004B0E7E" w:rsidRPr="00840772" w:rsidRDefault="00B60D7C" w:rsidP="005B0EA5">
      <w:pPr>
        <w:pStyle w:val="SectionHeading"/>
        <w:spacing w:before="240"/>
        <w:rPr>
          <w:color w:val="auto"/>
        </w:rPr>
      </w:pPr>
      <w:r>
        <w:rPr>
          <w:color w:val="auto"/>
        </w:rPr>
        <w:t>VOLUNTEER EXPERIENCE</w:t>
      </w:r>
    </w:p>
    <w:p w14:paraId="77351508" w14:textId="6EC4659B" w:rsidR="005B0EA5" w:rsidRPr="00ED6B3E" w:rsidRDefault="00ED6B3E" w:rsidP="005B0EA5">
      <w:pPr>
        <w:pStyle w:val="ListBullet"/>
        <w:rPr>
          <w:color w:val="auto"/>
        </w:rPr>
      </w:pPr>
      <w:r>
        <w:rPr>
          <w:b/>
          <w:bCs/>
          <w:color w:val="auto"/>
        </w:rPr>
        <w:t>KENTUCKY YMCA YOUTH ASSOCIATION</w:t>
      </w:r>
    </w:p>
    <w:p w14:paraId="353A7B1C" w14:textId="4207E363" w:rsidR="00ED6B3E" w:rsidRDefault="00ED6B3E" w:rsidP="00ED6B3E">
      <w:pPr>
        <w:pStyle w:val="ListBullet"/>
        <w:tabs>
          <w:tab w:val="clear" w:pos="144"/>
          <w:tab w:val="num" w:pos="288"/>
        </w:tabs>
        <w:ind w:left="288"/>
        <w:rPr>
          <w:color w:val="auto"/>
        </w:rPr>
      </w:pPr>
      <w:r w:rsidRPr="00ED6B3E">
        <w:rPr>
          <w:color w:val="auto"/>
        </w:rPr>
        <w:t>Regularly volunteer for programs centered around character development, civic engagement, and service learning for all middle and high-school aged children across Kentucky</w:t>
      </w:r>
    </w:p>
    <w:p w14:paraId="12658F51" w14:textId="12210688" w:rsidR="00ED6B3E" w:rsidRPr="00D36984" w:rsidRDefault="00ED6B3E" w:rsidP="00D36984">
      <w:pPr>
        <w:pStyle w:val="ListBullet"/>
        <w:tabs>
          <w:tab w:val="clear" w:pos="144"/>
          <w:tab w:val="num" w:pos="288"/>
        </w:tabs>
        <w:rPr>
          <w:color w:val="auto"/>
        </w:rPr>
      </w:pPr>
      <w:r>
        <w:rPr>
          <w:b/>
          <w:bCs/>
          <w:color w:val="auto"/>
        </w:rPr>
        <w:t>HABITAT FOR HUMANITY</w:t>
      </w:r>
    </w:p>
    <w:sectPr w:rsidR="00ED6B3E" w:rsidRPr="00D36984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AC376" w14:textId="77777777" w:rsidR="007063B7" w:rsidRDefault="007063B7">
      <w:pPr>
        <w:spacing w:after="0"/>
      </w:pPr>
      <w:r>
        <w:separator/>
      </w:r>
    </w:p>
  </w:endnote>
  <w:endnote w:type="continuationSeparator" w:id="0">
    <w:p w14:paraId="727207BC" w14:textId="77777777" w:rsidR="007063B7" w:rsidRDefault="00706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5078F" w14:textId="6EFA93F1" w:rsidR="00BF439C" w:rsidRDefault="000A67E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0E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16B2" w14:textId="77777777" w:rsidR="007063B7" w:rsidRDefault="007063B7">
      <w:pPr>
        <w:spacing w:after="0"/>
      </w:pPr>
      <w:r>
        <w:separator/>
      </w:r>
    </w:p>
  </w:footnote>
  <w:footnote w:type="continuationSeparator" w:id="0">
    <w:p w14:paraId="09FF6A5F" w14:textId="77777777" w:rsidR="007063B7" w:rsidRDefault="007063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EFC0D60"/>
    <w:multiLevelType w:val="hybridMultilevel"/>
    <w:tmpl w:val="7790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B46"/>
    <w:multiLevelType w:val="hybridMultilevel"/>
    <w:tmpl w:val="7686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5D"/>
    <w:rsid w:val="00012585"/>
    <w:rsid w:val="00025F27"/>
    <w:rsid w:val="000661E3"/>
    <w:rsid w:val="0009048A"/>
    <w:rsid w:val="000A67E7"/>
    <w:rsid w:val="000C5506"/>
    <w:rsid w:val="00156BE1"/>
    <w:rsid w:val="00191C99"/>
    <w:rsid w:val="001A4D01"/>
    <w:rsid w:val="00203812"/>
    <w:rsid w:val="00204F2E"/>
    <w:rsid w:val="00262091"/>
    <w:rsid w:val="002749DB"/>
    <w:rsid w:val="002E3634"/>
    <w:rsid w:val="002F0E2D"/>
    <w:rsid w:val="003017F7"/>
    <w:rsid w:val="003144BD"/>
    <w:rsid w:val="00321A2E"/>
    <w:rsid w:val="0035401A"/>
    <w:rsid w:val="003630DF"/>
    <w:rsid w:val="00363CDA"/>
    <w:rsid w:val="003C3C92"/>
    <w:rsid w:val="003E0508"/>
    <w:rsid w:val="003F01BC"/>
    <w:rsid w:val="003F3345"/>
    <w:rsid w:val="003F50B7"/>
    <w:rsid w:val="00461970"/>
    <w:rsid w:val="004772B6"/>
    <w:rsid w:val="00485EEE"/>
    <w:rsid w:val="0048713B"/>
    <w:rsid w:val="004B0E7E"/>
    <w:rsid w:val="004B2C3B"/>
    <w:rsid w:val="004D3D8A"/>
    <w:rsid w:val="004E360D"/>
    <w:rsid w:val="0053719B"/>
    <w:rsid w:val="005829F6"/>
    <w:rsid w:val="005B0EA5"/>
    <w:rsid w:val="006145FE"/>
    <w:rsid w:val="007063B7"/>
    <w:rsid w:val="00797D4E"/>
    <w:rsid w:val="007A2876"/>
    <w:rsid w:val="008025E2"/>
    <w:rsid w:val="008157BF"/>
    <w:rsid w:val="00815F62"/>
    <w:rsid w:val="00840772"/>
    <w:rsid w:val="00847248"/>
    <w:rsid w:val="00877D9F"/>
    <w:rsid w:val="008B3470"/>
    <w:rsid w:val="008D0E99"/>
    <w:rsid w:val="008E1F6E"/>
    <w:rsid w:val="00912A96"/>
    <w:rsid w:val="00922CFD"/>
    <w:rsid w:val="00986F5D"/>
    <w:rsid w:val="0099426C"/>
    <w:rsid w:val="009A57C0"/>
    <w:rsid w:val="009B6879"/>
    <w:rsid w:val="009B7C23"/>
    <w:rsid w:val="009D1512"/>
    <w:rsid w:val="009E6FF5"/>
    <w:rsid w:val="009F0DE4"/>
    <w:rsid w:val="00A01EF3"/>
    <w:rsid w:val="00AC17B3"/>
    <w:rsid w:val="00B074F4"/>
    <w:rsid w:val="00B60D7C"/>
    <w:rsid w:val="00B7699A"/>
    <w:rsid w:val="00B8159D"/>
    <w:rsid w:val="00BA1010"/>
    <w:rsid w:val="00BB02FF"/>
    <w:rsid w:val="00BB6736"/>
    <w:rsid w:val="00BF439C"/>
    <w:rsid w:val="00C512D1"/>
    <w:rsid w:val="00C75FBF"/>
    <w:rsid w:val="00C87D4A"/>
    <w:rsid w:val="00CB1437"/>
    <w:rsid w:val="00CB4319"/>
    <w:rsid w:val="00CC6BA9"/>
    <w:rsid w:val="00CF57F1"/>
    <w:rsid w:val="00D36984"/>
    <w:rsid w:val="00D61259"/>
    <w:rsid w:val="00DA3602"/>
    <w:rsid w:val="00DA6D8F"/>
    <w:rsid w:val="00DB340E"/>
    <w:rsid w:val="00DF4AB3"/>
    <w:rsid w:val="00EA64D1"/>
    <w:rsid w:val="00EB728A"/>
    <w:rsid w:val="00ED0A89"/>
    <w:rsid w:val="00ED6B3E"/>
    <w:rsid w:val="00ED784C"/>
    <w:rsid w:val="00EF1367"/>
    <w:rsid w:val="00EF4FD8"/>
    <w:rsid w:val="00EF7839"/>
    <w:rsid w:val="00F12265"/>
    <w:rsid w:val="00F342A7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F51"/>
  <w15:chartTrackingRefBased/>
  <w15:docId w15:val="{9EBA5306-F70E-4C71-B282-BF8A1F74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802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5E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5E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5E2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E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E2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E479749E2948B4847BE2D836D6A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7957-1B13-447D-91EB-5864647908AE}"/>
      </w:docPartPr>
      <w:docPartBody>
        <w:p w:rsidR="00C7251B" w:rsidRDefault="00D468FA">
          <w:pPr>
            <w:pStyle w:val="E8E479749E2948B4847BE2D836D6A188"/>
          </w:pPr>
          <w:r>
            <w:t>[Your Name]</w:t>
          </w:r>
        </w:p>
      </w:docPartBody>
    </w:docPart>
    <w:docPart>
      <w:docPartPr>
        <w:name w:val="175AE8E8F91644C0B64AC2CD9D880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24920-91C7-40D0-BA44-604AB335C081}"/>
      </w:docPartPr>
      <w:docPartBody>
        <w:p w:rsidR="00C7251B" w:rsidRDefault="00D468FA">
          <w:pPr>
            <w:pStyle w:val="175AE8E8F91644C0B64AC2CD9D880823"/>
          </w:pPr>
          <w:r>
            <w:t>[Telephone]</w:t>
          </w:r>
        </w:p>
      </w:docPartBody>
    </w:docPart>
    <w:docPart>
      <w:docPartPr>
        <w:name w:val="724180703AC644649861A99586F3E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18A5-B46C-4F86-BFDF-9AB36D2C150E}"/>
      </w:docPartPr>
      <w:docPartBody>
        <w:p w:rsidR="00C7251B" w:rsidRDefault="00D468FA">
          <w:pPr>
            <w:pStyle w:val="724180703AC644649861A99586F3E886"/>
          </w:pPr>
          <w:r>
            <w:t>[Email]</w:t>
          </w:r>
        </w:p>
      </w:docPartBody>
    </w:docPart>
    <w:docPart>
      <w:docPartPr>
        <w:name w:val="11F08CCD39E940ADAA3D6B3952FDC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8C91-2A8C-4C01-9326-C11C4E36BCCE}"/>
      </w:docPartPr>
      <w:docPartBody>
        <w:p w:rsidR="006575A7" w:rsidRDefault="00731165" w:rsidP="00731165">
          <w:pPr>
            <w:pStyle w:val="11F08CCD39E940ADAA3D6B3952FDC5B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8FA"/>
    <w:rsid w:val="00010C97"/>
    <w:rsid w:val="00133994"/>
    <w:rsid w:val="00176E98"/>
    <w:rsid w:val="001B46BC"/>
    <w:rsid w:val="001E2C7A"/>
    <w:rsid w:val="0029425C"/>
    <w:rsid w:val="004E42BA"/>
    <w:rsid w:val="005D38CF"/>
    <w:rsid w:val="006575A7"/>
    <w:rsid w:val="00731165"/>
    <w:rsid w:val="008416F7"/>
    <w:rsid w:val="00862171"/>
    <w:rsid w:val="0091213C"/>
    <w:rsid w:val="00970766"/>
    <w:rsid w:val="009F5535"/>
    <w:rsid w:val="00C7251B"/>
    <w:rsid w:val="00D468FA"/>
    <w:rsid w:val="00D560D1"/>
    <w:rsid w:val="00F043E4"/>
    <w:rsid w:val="00F529E2"/>
    <w:rsid w:val="00F6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479749E2948B4847BE2D836D6A188">
    <w:name w:val="E8E479749E2948B4847BE2D836D6A188"/>
  </w:style>
  <w:style w:type="paragraph" w:customStyle="1" w:styleId="6ACF741666FD4F929D29809ADD72CE96">
    <w:name w:val="6ACF741666FD4F929D29809ADD72CE96"/>
  </w:style>
  <w:style w:type="paragraph" w:customStyle="1" w:styleId="175AE8E8F91644C0B64AC2CD9D880823">
    <w:name w:val="175AE8E8F91644C0B64AC2CD9D880823"/>
  </w:style>
  <w:style w:type="paragraph" w:customStyle="1" w:styleId="724180703AC644649861A99586F3E886">
    <w:name w:val="724180703AC644649861A99586F3E886"/>
  </w:style>
  <w:style w:type="paragraph" w:customStyle="1" w:styleId="C4D9731F164E4037AAFA031FFB7F97BE">
    <w:name w:val="C4D9731F164E4037AAFA031FFB7F97BE"/>
  </w:style>
  <w:style w:type="paragraph" w:customStyle="1" w:styleId="F3CCEBA7C3C24269AD66E14A9669DB57">
    <w:name w:val="F3CCEBA7C3C24269AD66E14A9669DB57"/>
  </w:style>
  <w:style w:type="paragraph" w:customStyle="1" w:styleId="F9A7CDE15CD74E67A40D4E7A2F6B5B31">
    <w:name w:val="F9A7CDE15CD74E67A40D4E7A2F6B5B31"/>
  </w:style>
  <w:style w:type="paragraph" w:customStyle="1" w:styleId="1863A3D445E9406084E4A69226A20ECB">
    <w:name w:val="1863A3D445E9406084E4A69226A20ECB"/>
  </w:style>
  <w:style w:type="paragraph" w:customStyle="1" w:styleId="D90AEC9C80254B88AB995ADCDCD6BE4C">
    <w:name w:val="D90AEC9C80254B88AB995ADCDCD6BE4C"/>
  </w:style>
  <w:style w:type="character" w:styleId="PlaceholderText">
    <w:name w:val="Placeholder Text"/>
    <w:basedOn w:val="DefaultParagraphFont"/>
    <w:uiPriority w:val="99"/>
    <w:semiHidden/>
    <w:rsid w:val="00731165"/>
    <w:rPr>
      <w:color w:val="808080"/>
    </w:rPr>
  </w:style>
  <w:style w:type="paragraph" w:customStyle="1" w:styleId="8C522E9E60ED49AEAC9D0C560E57F3B2">
    <w:name w:val="8C522E9E60ED49AEAC9D0C560E57F3B2"/>
  </w:style>
  <w:style w:type="paragraph" w:customStyle="1" w:styleId="32CBF0396B3E433C8330B68D1B70F9E4">
    <w:name w:val="32CBF0396B3E433C8330B68D1B70F9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7E75F1A9351423CBA45CD7DD5CCDFA4">
    <w:name w:val="A7E75F1A9351423CBA45CD7DD5CCDFA4"/>
  </w:style>
  <w:style w:type="paragraph" w:customStyle="1" w:styleId="46408B6B95624CA194A4B35EC7EA08D3">
    <w:name w:val="46408B6B95624CA194A4B35EC7EA08D3"/>
  </w:style>
  <w:style w:type="paragraph" w:customStyle="1" w:styleId="389D7F87E34B4893BC30F8D97B1FE43E">
    <w:name w:val="389D7F87E34B4893BC30F8D97B1FE43E"/>
  </w:style>
  <w:style w:type="paragraph" w:customStyle="1" w:styleId="D8C1C61881074EC9B1F18B69A8203D79">
    <w:name w:val="D8C1C61881074EC9B1F18B69A8203D79"/>
  </w:style>
  <w:style w:type="paragraph" w:customStyle="1" w:styleId="05FE6AEF86944751BD464B046074B23C">
    <w:name w:val="05FE6AEF86944751BD464B046074B23C"/>
  </w:style>
  <w:style w:type="paragraph" w:customStyle="1" w:styleId="42187FFA0BEA4096BB17928FC9C42EFD">
    <w:name w:val="42187FFA0BEA4096BB17928FC9C42EFD"/>
  </w:style>
  <w:style w:type="paragraph" w:customStyle="1" w:styleId="3E68D728FAF649219E9F7D2BE2B5F743">
    <w:name w:val="3E68D728FAF649219E9F7D2BE2B5F743"/>
  </w:style>
  <w:style w:type="paragraph" w:customStyle="1" w:styleId="90882C0945C048599B2CB98494C4C326">
    <w:name w:val="90882C0945C048599B2CB98494C4C326"/>
    <w:rsid w:val="00D468FA"/>
  </w:style>
  <w:style w:type="paragraph" w:customStyle="1" w:styleId="0946498580BF4868ACC9E64500EE80BC">
    <w:name w:val="0946498580BF4868ACC9E64500EE80BC"/>
    <w:rsid w:val="00D468FA"/>
  </w:style>
  <w:style w:type="paragraph" w:customStyle="1" w:styleId="8EF9378C06F94B54A90DBC98625ABF5D">
    <w:name w:val="8EF9378C06F94B54A90DBC98625ABF5D"/>
    <w:rsid w:val="00D468FA"/>
  </w:style>
  <w:style w:type="paragraph" w:customStyle="1" w:styleId="FAA42EB770AE4EF78A09C5C7DAAB548B">
    <w:name w:val="FAA42EB770AE4EF78A09C5C7DAAB548B"/>
    <w:rsid w:val="00D468FA"/>
  </w:style>
  <w:style w:type="paragraph" w:customStyle="1" w:styleId="F7026A9B9F064714A85CBA1BFBD5B9BB">
    <w:name w:val="F7026A9B9F064714A85CBA1BFBD5B9BB"/>
    <w:rsid w:val="00D468FA"/>
  </w:style>
  <w:style w:type="paragraph" w:customStyle="1" w:styleId="81617B318D604034BE9E45225D226306">
    <w:name w:val="81617B318D604034BE9E45225D226306"/>
  </w:style>
  <w:style w:type="paragraph" w:customStyle="1" w:styleId="786121081A8C42D1B746164856A2B36E">
    <w:name w:val="786121081A8C42D1B746164856A2B36E"/>
    <w:rsid w:val="00133994"/>
    <w:rPr>
      <w:lang w:eastAsia="ja-JP"/>
    </w:rPr>
  </w:style>
  <w:style w:type="paragraph" w:customStyle="1" w:styleId="134FAF85C35E4497AF2A4A04E3C417B4">
    <w:name w:val="134FAF85C35E4497AF2A4A04E3C417B4"/>
    <w:rsid w:val="00010C97"/>
    <w:rPr>
      <w:lang w:eastAsia="ja-JP"/>
    </w:rPr>
  </w:style>
  <w:style w:type="paragraph" w:customStyle="1" w:styleId="8EB792E09C6747DEBCECE61E860BF77A">
    <w:name w:val="8EB792E09C6747DEBCECE61E860BF77A"/>
    <w:rsid w:val="00010C97"/>
    <w:rPr>
      <w:lang w:eastAsia="ja-JP"/>
    </w:rPr>
  </w:style>
  <w:style w:type="paragraph" w:customStyle="1" w:styleId="11F08CCD39E940ADAA3D6B3952FDC5B3">
    <w:name w:val="11F08CCD39E940ADAA3D6B3952FDC5B3"/>
    <w:rsid w:val="00731165"/>
    <w:rPr>
      <w:lang w:eastAsia="ja-JP"/>
    </w:rPr>
  </w:style>
  <w:style w:type="paragraph" w:customStyle="1" w:styleId="F625A2B85A34454ABA695310CDF5EE03">
    <w:name w:val="F625A2B85A34454ABA695310CDF5EE03"/>
    <w:rsid w:val="00731165"/>
    <w:rPr>
      <w:lang w:eastAsia="ja-JP"/>
    </w:rPr>
  </w:style>
  <w:style w:type="paragraph" w:customStyle="1" w:styleId="30833F788C5E4F3995FDA993DA898C08">
    <w:name w:val="30833F788C5E4F3995FDA993DA898C08"/>
    <w:rsid w:val="00731165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(502) 210-6431</CompanyPhone>
  <CompanyFax/>
  <CompanyEmail>brianbruns97@gmail.com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1816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Bruns</dc:creator>
  <cp:keywords/>
  <dc:description/>
  <cp:lastModifiedBy>Brian Bruns</cp:lastModifiedBy>
  <cp:revision>43</cp:revision>
  <dcterms:created xsi:type="dcterms:W3CDTF">2017-11-30T14:52:00Z</dcterms:created>
  <dcterms:modified xsi:type="dcterms:W3CDTF">2019-09-24T18:58:00Z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